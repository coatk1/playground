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2CF" w:rsidRPr="000466A2" w:rsidRDefault="004942CF" w:rsidP="009E063C">
      <w:pPr>
        <w:pBdr>
          <w:bottom w:val="single" w:sz="18" w:space="1" w:color="0000FF"/>
        </w:pBdr>
        <w:jc w:val="center"/>
        <w:rPr>
          <w:rFonts w:ascii="BinnerD" w:hAnsi="BinnerD"/>
          <w:b/>
          <w:bCs/>
          <w:smallCaps/>
          <w:sz w:val="36"/>
          <w:szCs w:val="36"/>
        </w:rPr>
      </w:pPr>
      <w:r>
        <w:rPr>
          <w:rFonts w:ascii="BinnerD" w:hAnsi="BinnerD"/>
          <w:b/>
          <w:bCs/>
          <w:smallCaps/>
          <w:sz w:val="36"/>
          <w:szCs w:val="36"/>
        </w:rPr>
        <w:t>Corey Atkins</w:t>
      </w:r>
    </w:p>
    <w:p w:rsidR="004942CF" w:rsidRPr="00F46C2F" w:rsidRDefault="00F95266" w:rsidP="009E063C">
      <w:pPr>
        <w:pBdr>
          <w:bottom w:val="single" w:sz="18" w:space="1" w:color="0000FF"/>
        </w:pBdr>
        <w:jc w:val="center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(443) 416 </w:t>
      </w:r>
      <w:r w:rsidR="00C231D8">
        <w:rPr>
          <w:bCs/>
          <w:sz w:val="22"/>
          <w:szCs w:val="22"/>
        </w:rPr>
        <w:t>–</w:t>
      </w:r>
      <w:r>
        <w:rPr>
          <w:bCs/>
          <w:sz w:val="22"/>
          <w:szCs w:val="22"/>
        </w:rPr>
        <w:t xml:space="preserve"> </w:t>
      </w:r>
      <w:proofErr w:type="gramStart"/>
      <w:r>
        <w:rPr>
          <w:bCs/>
          <w:sz w:val="22"/>
          <w:szCs w:val="22"/>
        </w:rPr>
        <w:t>9086</w:t>
      </w:r>
      <w:r w:rsidR="00C231D8">
        <w:rPr>
          <w:bCs/>
          <w:sz w:val="22"/>
          <w:szCs w:val="22"/>
        </w:rPr>
        <w:t xml:space="preserve"> </w:t>
      </w:r>
      <w:r w:rsidR="004942CF">
        <w:rPr>
          <w:bCs/>
          <w:sz w:val="22"/>
          <w:szCs w:val="22"/>
        </w:rPr>
        <w:t xml:space="preserve"> </w:t>
      </w:r>
      <w:r w:rsidR="009E063C">
        <w:rPr>
          <w:bCs/>
          <w:sz w:val="22"/>
          <w:szCs w:val="22"/>
        </w:rPr>
        <w:t>|</w:t>
      </w:r>
      <w:proofErr w:type="gramEnd"/>
      <w:r w:rsidR="00C231D8">
        <w:rPr>
          <w:bCs/>
          <w:sz w:val="22"/>
          <w:szCs w:val="22"/>
        </w:rPr>
        <w:t xml:space="preserve"> </w:t>
      </w:r>
      <w:r w:rsidR="004942CF">
        <w:rPr>
          <w:bCs/>
          <w:sz w:val="22"/>
          <w:szCs w:val="22"/>
        </w:rPr>
        <w:t xml:space="preserve"> </w:t>
      </w:r>
      <w:hyperlink r:id="rId6" w:history="1">
        <w:r w:rsidR="009E063C" w:rsidRPr="00BD1157">
          <w:rPr>
            <w:rStyle w:val="Hyperlink"/>
            <w:bCs/>
            <w:sz w:val="22"/>
            <w:szCs w:val="22"/>
          </w:rPr>
          <w:t>coatk1@umbc.edu</w:t>
        </w:r>
      </w:hyperlink>
      <w:r w:rsidR="009E063C">
        <w:rPr>
          <w:bCs/>
          <w:sz w:val="22"/>
          <w:szCs w:val="22"/>
        </w:rPr>
        <w:t xml:space="preserve"> </w:t>
      </w:r>
      <w:r w:rsidR="00C231D8">
        <w:rPr>
          <w:bCs/>
          <w:sz w:val="22"/>
          <w:szCs w:val="22"/>
        </w:rPr>
        <w:t xml:space="preserve"> </w:t>
      </w:r>
      <w:r w:rsidR="009E063C">
        <w:rPr>
          <w:bCs/>
          <w:sz w:val="22"/>
          <w:szCs w:val="22"/>
        </w:rPr>
        <w:t xml:space="preserve">| </w:t>
      </w:r>
      <w:r w:rsidR="00C231D8">
        <w:rPr>
          <w:bCs/>
          <w:sz w:val="22"/>
          <w:szCs w:val="22"/>
        </w:rPr>
        <w:t xml:space="preserve"> </w:t>
      </w:r>
      <w:r w:rsidR="009E063C" w:rsidRPr="009E063C">
        <w:rPr>
          <w:bCs/>
          <w:sz w:val="22"/>
          <w:szCs w:val="22"/>
        </w:rPr>
        <w:t>linkedin.com/in/corey-atkins-5a962946/</w:t>
      </w:r>
    </w:p>
    <w:p w:rsidR="004942CF" w:rsidRPr="003B295D" w:rsidRDefault="004942CF" w:rsidP="004942CF">
      <w:pPr>
        <w:rPr>
          <w:rFonts w:ascii="Arial" w:hAnsi="Arial" w:cs="Arial"/>
          <w:b/>
          <w:bCs/>
        </w:rPr>
      </w:pPr>
    </w:p>
    <w:p w:rsidR="004942CF" w:rsidRPr="002F2F84" w:rsidRDefault="00B01C96" w:rsidP="004942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Qualifications Summary</w:t>
      </w:r>
    </w:p>
    <w:p w:rsidR="004942CF" w:rsidRDefault="004942CF" w:rsidP="004942CF">
      <w:pPr>
        <w:rPr>
          <w:bCs/>
        </w:rPr>
      </w:pPr>
    </w:p>
    <w:p w:rsidR="00DF0649" w:rsidRDefault="00DF0649" w:rsidP="00DF0649">
      <w:r>
        <w:t xml:space="preserve">A dedicated computer science graduate, seeking to use proven analytical and critical thinking skills to improve address national security needs. I am self-driven to learn new tools and techniques that will allow me to become an efficient </w:t>
      </w:r>
      <w:r w:rsidR="006C125B">
        <w:t>scientist</w:t>
      </w:r>
      <w:r>
        <w:t>. I am also team-oriented, where I can collaborate with colleagues to solve challenging problems. I have more than 3 years of experience in C++ and more than 1 year of experience in Python. I have created multiple</w:t>
      </w:r>
      <w:r w:rsidR="004A0CFC">
        <w:t xml:space="preserve"> machine learning</w:t>
      </w:r>
      <w:r>
        <w:t xml:space="preserve"> projects ranging from </w:t>
      </w:r>
      <w:r w:rsidR="004A0CFC">
        <w:t>decision tree classifier to natural language processing</w:t>
      </w:r>
      <w:r>
        <w:t>.</w:t>
      </w:r>
      <w:r w:rsidR="002F67AA">
        <w:t xml:space="preserve"> I have also received an online certificate in Machine Learning, taught by Andrew Ng.</w:t>
      </w:r>
    </w:p>
    <w:p w:rsidR="004942CF" w:rsidRDefault="004942CF" w:rsidP="004942CF">
      <w:pPr>
        <w:rPr>
          <w:bCs/>
        </w:rPr>
      </w:pPr>
    </w:p>
    <w:p w:rsidR="0098454F" w:rsidRDefault="00C8156E" w:rsidP="004942CF">
      <w:pPr>
        <w:rPr>
          <w:b/>
          <w:bCs/>
          <w:sz w:val="28"/>
          <w:szCs w:val="28"/>
        </w:rPr>
      </w:pPr>
      <w:r w:rsidRPr="001D3D88">
        <w:rPr>
          <w:b/>
          <w:bCs/>
          <w:sz w:val="28"/>
          <w:szCs w:val="28"/>
          <w:u w:val="single"/>
        </w:rPr>
        <w:t>Clearance</w:t>
      </w:r>
      <w:r w:rsidR="00AD6131">
        <w:rPr>
          <w:b/>
          <w:bCs/>
          <w:sz w:val="28"/>
          <w:szCs w:val="28"/>
        </w:rPr>
        <w:t xml:space="preserve">: </w:t>
      </w:r>
    </w:p>
    <w:p w:rsidR="0098454F" w:rsidRDefault="00C8156E" w:rsidP="004942CF">
      <w:pPr>
        <w:rPr>
          <w:bCs/>
        </w:rPr>
      </w:pPr>
      <w:r>
        <w:rPr>
          <w:bCs/>
        </w:rPr>
        <w:t xml:space="preserve">Active TS/SCI </w:t>
      </w:r>
      <w:r w:rsidR="0098454F">
        <w:rPr>
          <w:bCs/>
        </w:rPr>
        <w:t>w/Polygraph</w:t>
      </w:r>
    </w:p>
    <w:p w:rsidR="0098454F" w:rsidRDefault="0098454F" w:rsidP="004942CF">
      <w:pPr>
        <w:rPr>
          <w:bCs/>
        </w:rPr>
      </w:pPr>
    </w:p>
    <w:p w:rsidR="0098454F" w:rsidRDefault="0098454F" w:rsidP="0098454F">
      <w:pPr>
        <w:rPr>
          <w:b/>
        </w:rPr>
      </w:pPr>
      <w:r w:rsidRPr="001D3D88">
        <w:rPr>
          <w:b/>
          <w:sz w:val="28"/>
          <w:szCs w:val="28"/>
          <w:u w:val="single"/>
        </w:rPr>
        <w:t>Education</w:t>
      </w:r>
      <w:r>
        <w:rPr>
          <w:b/>
        </w:rPr>
        <w:t xml:space="preserve">: </w:t>
      </w:r>
    </w:p>
    <w:p w:rsidR="0098454F" w:rsidRPr="001D3D88" w:rsidRDefault="0098454F" w:rsidP="0098454F">
      <w:pPr>
        <w:rPr>
          <w:b/>
        </w:rPr>
      </w:pPr>
      <w:r w:rsidRPr="001D3D88">
        <w:rPr>
          <w:b/>
        </w:rPr>
        <w:t>BS in Computer Science</w:t>
      </w:r>
      <w:r w:rsidRPr="001D3D88">
        <w:rPr>
          <w:b/>
        </w:rPr>
        <w:tab/>
      </w:r>
      <w:r w:rsidRPr="001D3D88">
        <w:rPr>
          <w:b/>
        </w:rPr>
        <w:tab/>
      </w:r>
      <w:r w:rsidRPr="001D3D88">
        <w:rPr>
          <w:b/>
        </w:rPr>
        <w:tab/>
      </w:r>
      <w:r w:rsidRPr="001D3D88">
        <w:rPr>
          <w:b/>
        </w:rPr>
        <w:tab/>
      </w:r>
      <w:r w:rsidRPr="001D3D88">
        <w:rPr>
          <w:b/>
        </w:rPr>
        <w:tab/>
      </w:r>
      <w:r w:rsidRPr="001D3D88">
        <w:rPr>
          <w:b/>
        </w:rPr>
        <w:tab/>
        <w:t>May 2018</w:t>
      </w:r>
    </w:p>
    <w:p w:rsidR="0098454F" w:rsidRPr="0098454F" w:rsidRDefault="0098454F" w:rsidP="004942CF">
      <w:pPr>
        <w:rPr>
          <w:i/>
        </w:rPr>
      </w:pPr>
      <w:r w:rsidRPr="00530B90">
        <w:rPr>
          <w:i/>
        </w:rPr>
        <w:t>University of Maryland Baltimore County, Baltimore, MD</w:t>
      </w:r>
    </w:p>
    <w:p w:rsidR="00C8156E" w:rsidRDefault="00C8156E" w:rsidP="004942CF">
      <w:pPr>
        <w:rPr>
          <w:bCs/>
        </w:rPr>
      </w:pPr>
    </w:p>
    <w:p w:rsidR="003266CD" w:rsidRPr="00C8156E" w:rsidRDefault="003266CD" w:rsidP="004942CF">
      <w:pPr>
        <w:rPr>
          <w:bCs/>
        </w:rPr>
      </w:pPr>
    </w:p>
    <w:p w:rsidR="004942CF" w:rsidRPr="002F2F84" w:rsidRDefault="004942CF" w:rsidP="004942CF">
      <w:pPr>
        <w:pBdr>
          <w:bottom w:val="single" w:sz="12" w:space="1" w:color="0000FF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Technical Experience</w:t>
      </w:r>
    </w:p>
    <w:p w:rsidR="004942CF" w:rsidRPr="00145744" w:rsidRDefault="004942CF" w:rsidP="004942CF">
      <w:pPr>
        <w:rPr>
          <w:b/>
          <w:bCs/>
        </w:rPr>
      </w:pPr>
    </w:p>
    <w:p w:rsidR="004200A0" w:rsidRPr="004200A0" w:rsidRDefault="00EB1814" w:rsidP="00004BB7">
      <w:pPr>
        <w:jc w:val="center"/>
        <w:rPr>
          <w:b/>
        </w:rPr>
      </w:pPr>
      <w:r>
        <w:rPr>
          <w:b/>
        </w:rPr>
        <w:t>Intermediate Skills</w:t>
      </w:r>
    </w:p>
    <w:p w:rsidR="000B3535" w:rsidRDefault="00920133" w:rsidP="001D6FFC">
      <w:r>
        <w:t xml:space="preserve">C/C++  |  </w:t>
      </w:r>
      <w:r w:rsidR="00AD09A0" w:rsidRPr="00C8156E">
        <w:t>Python</w:t>
      </w:r>
      <w:r w:rsidR="00916275">
        <w:t xml:space="preserve">  |  </w:t>
      </w:r>
      <w:r w:rsidR="007339B2">
        <w:t xml:space="preserve">x86 </w:t>
      </w:r>
      <w:r w:rsidR="00916275" w:rsidRPr="00C8156E">
        <w:t>Assembly</w:t>
      </w:r>
      <w:r w:rsidR="00916275">
        <w:t xml:space="preserve">  </w:t>
      </w:r>
      <w:r w:rsidR="00265238">
        <w:t xml:space="preserve">|  </w:t>
      </w:r>
      <w:r w:rsidR="00AD09A0" w:rsidRPr="00C8156E">
        <w:t>Linux</w:t>
      </w:r>
      <w:r w:rsidR="00544DFD">
        <w:t xml:space="preserve">  </w:t>
      </w:r>
      <w:r>
        <w:t xml:space="preserve">|  </w:t>
      </w:r>
      <w:r w:rsidR="00F07C7F">
        <w:t>Windows</w:t>
      </w:r>
      <w:r w:rsidR="000969DB">
        <w:t xml:space="preserve">  |</w:t>
      </w:r>
      <w:r w:rsidR="000B3535">
        <w:t xml:space="preserve">  </w:t>
      </w:r>
      <w:proofErr w:type="spellStart"/>
      <w:r w:rsidR="000969DB">
        <w:t>WinSCP</w:t>
      </w:r>
      <w:proofErr w:type="spellEnd"/>
      <w:r w:rsidR="000969DB">
        <w:t xml:space="preserve">  |</w:t>
      </w:r>
      <w:r w:rsidR="00F07C7F">
        <w:t xml:space="preserve">  </w:t>
      </w:r>
      <w:proofErr w:type="spellStart"/>
      <w:r w:rsidR="00F07C7F">
        <w:t>PuTTY</w:t>
      </w:r>
      <w:proofErr w:type="spellEnd"/>
      <w:r w:rsidR="00F07C7F">
        <w:t xml:space="preserve">  |</w:t>
      </w:r>
      <w:r w:rsidR="000969DB">
        <w:t xml:space="preserve">  </w:t>
      </w:r>
      <w:r w:rsidR="000B3535">
        <w:t>Notepad++  |</w:t>
      </w:r>
    </w:p>
    <w:p w:rsidR="00AD09A0" w:rsidRDefault="00916275" w:rsidP="001D6FFC">
      <w:proofErr w:type="spellStart"/>
      <w:r>
        <w:t>Scikit</w:t>
      </w:r>
      <w:proofErr w:type="spellEnd"/>
      <w:r>
        <w:t xml:space="preserve">-learn  |  </w:t>
      </w:r>
      <w:r w:rsidR="00920133">
        <w:t xml:space="preserve">Pandas  |  </w:t>
      </w:r>
      <w:proofErr w:type="spellStart"/>
      <w:r w:rsidR="00920133">
        <w:t>Matplotlib</w:t>
      </w:r>
      <w:proofErr w:type="spellEnd"/>
      <w:r w:rsidR="000B3535">
        <w:t xml:space="preserve">  |  </w:t>
      </w:r>
      <w:proofErr w:type="spellStart"/>
      <w:r w:rsidR="000B3535">
        <w:t>NumPy</w:t>
      </w:r>
      <w:proofErr w:type="spellEnd"/>
      <w:r w:rsidR="000B3535">
        <w:t xml:space="preserve">  </w:t>
      </w:r>
      <w:r w:rsidR="001D6FFC">
        <w:t>|</w:t>
      </w:r>
      <w:r w:rsidR="000B3535">
        <w:t xml:space="preserve">  </w:t>
      </w:r>
      <w:proofErr w:type="spellStart"/>
      <w:r w:rsidR="000B3535">
        <w:t>SciPy</w:t>
      </w:r>
      <w:proofErr w:type="spellEnd"/>
      <w:r w:rsidR="002F5400">
        <w:t xml:space="preserve">  |  MATLAB  |  R</w:t>
      </w:r>
    </w:p>
    <w:p w:rsidR="000B3535" w:rsidRPr="001D6FFC" w:rsidRDefault="000B3535" w:rsidP="001D6FFC"/>
    <w:p w:rsidR="00920133" w:rsidRPr="00920133" w:rsidRDefault="00EB1814" w:rsidP="00920133">
      <w:pPr>
        <w:jc w:val="center"/>
      </w:pPr>
      <w:r>
        <w:rPr>
          <w:b/>
        </w:rPr>
        <w:t>Entry-Level Skills</w:t>
      </w:r>
    </w:p>
    <w:p w:rsidR="00DC2F2C" w:rsidRDefault="00AD7C63" w:rsidP="00920133">
      <w:r>
        <w:t xml:space="preserve">Agile &amp;Waterfall methodology  |  </w:t>
      </w:r>
      <w:r w:rsidR="004C02ED">
        <w:t xml:space="preserve">Lisp/Scheme  |  </w:t>
      </w:r>
      <w:r w:rsidR="00AD09A0" w:rsidRPr="00C8156E">
        <w:t>P</w:t>
      </w:r>
      <w:r w:rsidR="004C02ED">
        <w:t xml:space="preserve">erl  |  Prolog </w:t>
      </w:r>
      <w:r>
        <w:t xml:space="preserve"> |  HTML  |  Java  |  MySQL  |</w:t>
      </w:r>
      <w:r w:rsidR="00DC2F2C">
        <w:t xml:space="preserve"> </w:t>
      </w:r>
    </w:p>
    <w:p w:rsidR="00AD09A0" w:rsidRDefault="00AD09A0" w:rsidP="00920133">
      <w:r w:rsidRPr="00C8156E">
        <w:t>Linux Kernel</w:t>
      </w:r>
      <w:r w:rsidR="00567CE1">
        <w:t xml:space="preserve">  |</w:t>
      </w:r>
      <w:r w:rsidR="00EB1814">
        <w:t xml:space="preserve">  </w:t>
      </w:r>
      <w:r w:rsidRPr="00C8156E">
        <w:t>Unix Shell Scripting</w:t>
      </w:r>
      <w:r w:rsidR="00567CE1">
        <w:t xml:space="preserve">  |</w:t>
      </w:r>
      <w:r w:rsidR="00EB1814">
        <w:t xml:space="preserve">  </w:t>
      </w:r>
      <w:proofErr w:type="spellStart"/>
      <w:r w:rsidR="00EB1814">
        <w:t>Qt</w:t>
      </w:r>
      <w:proofErr w:type="spellEnd"/>
      <w:r w:rsidR="00EB1814">
        <w:t xml:space="preserve">  |  </w:t>
      </w:r>
      <w:proofErr w:type="spellStart"/>
      <w:r w:rsidR="004C02ED">
        <w:t>Tkinter</w:t>
      </w:r>
      <w:proofErr w:type="spellEnd"/>
      <w:r w:rsidR="004C02ED">
        <w:t xml:space="preserve">  |  </w:t>
      </w:r>
      <w:r w:rsidRPr="00C8156E">
        <w:t>X Windows System</w:t>
      </w:r>
      <w:r w:rsidR="00DA4AF8">
        <w:t xml:space="preserve">  |  </w:t>
      </w:r>
      <w:proofErr w:type="spellStart"/>
      <w:r w:rsidR="00DA4AF8">
        <w:t>Codeblocks</w:t>
      </w:r>
      <w:proofErr w:type="spellEnd"/>
      <w:r w:rsidR="008309AB">
        <w:t xml:space="preserve">  |</w:t>
      </w:r>
    </w:p>
    <w:p w:rsidR="008309AB" w:rsidRPr="00C8156E" w:rsidRDefault="00DA4AF8" w:rsidP="00920133">
      <w:proofErr w:type="gramStart"/>
      <w:r>
        <w:t>Eclipse  |</w:t>
      </w:r>
      <w:proofErr w:type="gramEnd"/>
      <w:r>
        <w:t xml:space="preserve">  </w:t>
      </w:r>
      <w:r w:rsidR="008309AB">
        <w:t>Visual Studio  |  Juniper</w:t>
      </w:r>
    </w:p>
    <w:p w:rsidR="003266CD" w:rsidRDefault="003266CD" w:rsidP="004942CF">
      <w:pPr>
        <w:rPr>
          <w:rFonts w:ascii="Arial" w:hAnsi="Arial" w:cs="Arial"/>
          <w:bCs/>
        </w:rPr>
      </w:pPr>
    </w:p>
    <w:p w:rsidR="004942CF" w:rsidRPr="007A75A9" w:rsidRDefault="004942CF" w:rsidP="004942CF">
      <w:pPr>
        <w:rPr>
          <w:bCs/>
        </w:rPr>
      </w:pPr>
      <w:r>
        <w:rPr>
          <w:rFonts w:ascii="Arial" w:hAnsi="Arial" w:cs="Arial"/>
          <w:bCs/>
        </w:rPr>
        <w:tab/>
      </w:r>
      <w:r w:rsidRPr="00986DDE">
        <w:rPr>
          <w:rFonts w:ascii="Arial" w:hAnsi="Arial" w:cs="Arial"/>
          <w:bCs/>
        </w:rPr>
        <w:tab/>
      </w:r>
    </w:p>
    <w:p w:rsidR="004942CF" w:rsidRPr="002F2F84" w:rsidRDefault="004942CF" w:rsidP="004942CF">
      <w:pPr>
        <w:pBdr>
          <w:bottom w:val="single" w:sz="12" w:space="1" w:color="0000FF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Professional </w:t>
      </w:r>
      <w:r w:rsidRPr="002F2F84">
        <w:rPr>
          <w:b/>
          <w:bCs/>
          <w:sz w:val="28"/>
          <w:szCs w:val="28"/>
        </w:rPr>
        <w:t xml:space="preserve">Experience </w:t>
      </w:r>
    </w:p>
    <w:p w:rsidR="004942CF" w:rsidRDefault="004942CF" w:rsidP="004942CF">
      <w:pPr>
        <w:rPr>
          <w:b/>
          <w:bCs/>
        </w:rPr>
      </w:pPr>
    </w:p>
    <w:p w:rsidR="003D70F3" w:rsidRDefault="00CB0031" w:rsidP="004942CF">
      <w:pPr>
        <w:rPr>
          <w:b/>
          <w:bCs/>
        </w:rPr>
      </w:pPr>
      <w:r>
        <w:rPr>
          <w:b/>
          <w:bCs/>
        </w:rPr>
        <w:t>Junior Data Engineer/Scientist</w:t>
      </w:r>
      <w:r w:rsidR="003D70F3">
        <w:rPr>
          <w:b/>
          <w:bCs/>
        </w:rPr>
        <w:tab/>
      </w:r>
      <w:r w:rsidR="003D70F3">
        <w:rPr>
          <w:b/>
          <w:bCs/>
        </w:rPr>
        <w:tab/>
      </w:r>
      <w:r w:rsidR="003D70F3">
        <w:rPr>
          <w:b/>
          <w:bCs/>
        </w:rPr>
        <w:tab/>
      </w:r>
      <w:r w:rsidR="003D70F3">
        <w:rPr>
          <w:b/>
          <w:bCs/>
        </w:rPr>
        <w:tab/>
      </w:r>
      <w:r>
        <w:rPr>
          <w:b/>
          <w:bCs/>
        </w:rPr>
        <w:tab/>
        <w:t>August 2018</w:t>
      </w:r>
      <w:r w:rsidR="003D70F3">
        <w:rPr>
          <w:b/>
          <w:bCs/>
        </w:rPr>
        <w:t xml:space="preserve"> – Present</w:t>
      </w:r>
    </w:p>
    <w:p w:rsidR="003D70F3" w:rsidRDefault="00CB0031" w:rsidP="004942CF">
      <w:pPr>
        <w:rPr>
          <w:bCs/>
          <w:i/>
        </w:rPr>
      </w:pPr>
      <w:proofErr w:type="spellStart"/>
      <w:r>
        <w:rPr>
          <w:bCs/>
          <w:i/>
        </w:rPr>
        <w:t>Alku</w:t>
      </w:r>
      <w:proofErr w:type="spellEnd"/>
      <w:r>
        <w:rPr>
          <w:bCs/>
          <w:i/>
        </w:rPr>
        <w:t xml:space="preserve"> Government Solutions</w:t>
      </w:r>
      <w:r w:rsidR="003D70F3">
        <w:rPr>
          <w:bCs/>
          <w:i/>
        </w:rPr>
        <w:tab/>
      </w:r>
      <w:r w:rsidR="003D70F3">
        <w:rPr>
          <w:bCs/>
          <w:i/>
        </w:rPr>
        <w:tab/>
      </w:r>
      <w:r w:rsidR="003D70F3">
        <w:rPr>
          <w:bCs/>
          <w:i/>
        </w:rPr>
        <w:tab/>
      </w:r>
      <w:r w:rsidR="003D70F3">
        <w:rPr>
          <w:bCs/>
          <w:i/>
        </w:rPr>
        <w:tab/>
      </w:r>
      <w:r w:rsidR="003D70F3">
        <w:rPr>
          <w:bCs/>
          <w:i/>
        </w:rPr>
        <w:tab/>
      </w:r>
      <w:r w:rsidR="003D70F3">
        <w:rPr>
          <w:bCs/>
          <w:i/>
        </w:rPr>
        <w:tab/>
      </w:r>
      <w:r>
        <w:rPr>
          <w:bCs/>
          <w:i/>
        </w:rPr>
        <w:t>Tysons, VA</w:t>
      </w:r>
    </w:p>
    <w:p w:rsidR="00C24424" w:rsidRDefault="00C24424" w:rsidP="004942CF">
      <w:pPr>
        <w:rPr>
          <w:bCs/>
        </w:rPr>
      </w:pPr>
    </w:p>
    <w:p w:rsidR="00701F75" w:rsidRPr="00C8156E" w:rsidRDefault="00CA1872" w:rsidP="00701F75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Data Science</w:t>
      </w:r>
    </w:p>
    <w:p w:rsidR="00701F75" w:rsidRPr="00C8156E" w:rsidRDefault="00CA1872" w:rsidP="00701F75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Data Science</w:t>
      </w:r>
    </w:p>
    <w:p w:rsidR="00701F75" w:rsidRDefault="00CA1872" w:rsidP="00701F75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Data Science</w:t>
      </w:r>
    </w:p>
    <w:p w:rsidR="007D28FA" w:rsidRPr="00C8156E" w:rsidRDefault="00CA1872" w:rsidP="00701F75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Data Science</w:t>
      </w:r>
    </w:p>
    <w:p w:rsidR="003D70F3" w:rsidRDefault="003D70F3" w:rsidP="004942CF">
      <w:pPr>
        <w:rPr>
          <w:b/>
          <w:bCs/>
        </w:rPr>
      </w:pPr>
    </w:p>
    <w:p w:rsidR="003266CD" w:rsidRDefault="003266CD" w:rsidP="004942CF">
      <w:pPr>
        <w:rPr>
          <w:b/>
          <w:bCs/>
        </w:rPr>
      </w:pPr>
    </w:p>
    <w:p w:rsidR="002F5400" w:rsidRPr="002F2F84" w:rsidRDefault="002F5400" w:rsidP="002F5400">
      <w:pPr>
        <w:pBdr>
          <w:bottom w:val="single" w:sz="12" w:space="1" w:color="0000FF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Certifications</w:t>
      </w:r>
    </w:p>
    <w:p w:rsidR="002F5400" w:rsidRDefault="002F5400" w:rsidP="004942CF">
      <w:pPr>
        <w:rPr>
          <w:b/>
          <w:bCs/>
        </w:rPr>
      </w:pPr>
    </w:p>
    <w:p w:rsidR="00171A04" w:rsidRDefault="00EA08C5" w:rsidP="004942CF">
      <w:pPr>
        <w:rPr>
          <w:bCs/>
        </w:rPr>
      </w:pPr>
      <w:r w:rsidRPr="00B8267D">
        <w:rPr>
          <w:b/>
          <w:bCs/>
        </w:rPr>
        <w:t xml:space="preserve">Machine Learning. Completed August 2018 at </w:t>
      </w:r>
      <w:r w:rsidR="009712E3">
        <w:rPr>
          <w:b/>
          <w:bCs/>
        </w:rPr>
        <w:t>coursera</w:t>
      </w:r>
      <w:bookmarkStart w:id="0" w:name="_GoBack"/>
      <w:bookmarkEnd w:id="0"/>
      <w:r w:rsidRPr="00B8267D">
        <w:rPr>
          <w:b/>
          <w:bCs/>
        </w:rPr>
        <w:t>.org</w:t>
      </w:r>
    </w:p>
    <w:p w:rsidR="005410FF" w:rsidRPr="00EA08C5" w:rsidRDefault="005410FF" w:rsidP="004942CF">
      <w:pPr>
        <w:rPr>
          <w:bCs/>
        </w:rPr>
      </w:pPr>
      <w:r>
        <w:rPr>
          <w:bCs/>
        </w:rPr>
        <w:t>Taught by Andr</w:t>
      </w:r>
      <w:r w:rsidR="005C411E">
        <w:rPr>
          <w:bCs/>
        </w:rPr>
        <w:t>ew Ng, Stan</w:t>
      </w:r>
      <w:r>
        <w:rPr>
          <w:bCs/>
        </w:rPr>
        <w:t>ford University</w:t>
      </w:r>
    </w:p>
    <w:p w:rsidR="00171A04" w:rsidRDefault="00171A04" w:rsidP="004942CF">
      <w:pPr>
        <w:rPr>
          <w:b/>
          <w:bCs/>
        </w:rPr>
      </w:pPr>
    </w:p>
    <w:p w:rsidR="00171A04" w:rsidRDefault="00171A04" w:rsidP="004942CF">
      <w:pPr>
        <w:rPr>
          <w:b/>
          <w:bCs/>
        </w:rPr>
      </w:pPr>
    </w:p>
    <w:p w:rsidR="00171A04" w:rsidRDefault="00171A04" w:rsidP="004942CF">
      <w:pPr>
        <w:rPr>
          <w:b/>
          <w:bCs/>
        </w:rPr>
      </w:pPr>
    </w:p>
    <w:p w:rsidR="00E245BF" w:rsidRPr="00E245BF" w:rsidRDefault="00E245BF" w:rsidP="00E245BF">
      <w:pPr>
        <w:pBdr>
          <w:bottom w:val="single" w:sz="12" w:space="1" w:color="0000FF"/>
        </w:pBdr>
        <w:rPr>
          <w:b/>
          <w:bCs/>
          <w:sz w:val="28"/>
          <w:szCs w:val="28"/>
        </w:rPr>
      </w:pPr>
      <w:r w:rsidRPr="00E245BF">
        <w:rPr>
          <w:b/>
          <w:bCs/>
          <w:sz w:val="28"/>
          <w:szCs w:val="28"/>
        </w:rPr>
        <w:t>Projects</w:t>
      </w:r>
    </w:p>
    <w:p w:rsidR="00DF0649" w:rsidRDefault="00DF0649" w:rsidP="00DF06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F0649" w:rsidRDefault="00DF0649" w:rsidP="00DF064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Regression Decision Tree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May 2018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DF0649" w:rsidRDefault="00DF0649" w:rsidP="00DF064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created a Python program, using pandas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which took the original Titanic data and predicted the outcome of survival. I using a regression classification algorithm to determine the entropy and the confusion matrix for the likelihood of survival. After adjusting some variables, I was able to get a survival rate of 65%. </w:t>
      </w:r>
    </w:p>
    <w:p w:rsidR="00DF0649" w:rsidRDefault="00DF0649" w:rsidP="00DF06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F0649" w:rsidRDefault="00DF0649" w:rsidP="00DF064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Natural Language Processing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May 2018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DF0649" w:rsidRDefault="00DF0649" w:rsidP="00DF064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created a Python program, using pandas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scikit</w:t>
      </w:r>
      <w:proofErr w:type="spellEnd"/>
      <w:r>
        <w:rPr>
          <w:rFonts w:ascii="Times New Roman" w:hAnsi="Times New Roman" w:cs="Times New Roman"/>
          <w:sz w:val="24"/>
          <w:szCs w:val="24"/>
        </w:rPr>
        <w:t>-learn, that found the most important topics in a document. After searching over 500 articles in a document, I used the term frequency-inverse document frequency algorithm to find the frequency of topics in a document and rated how important they were. I then displayed those topics in a word cloud format.</w:t>
      </w:r>
    </w:p>
    <w:p w:rsidR="00E245BF" w:rsidRPr="00656FBE" w:rsidRDefault="00E245BF" w:rsidP="00DF06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E245BF" w:rsidRPr="00656FBE" w:rsidSect="00964559"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innerD">
    <w:altName w:val="Arial Black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706EE"/>
    <w:multiLevelType w:val="hybridMultilevel"/>
    <w:tmpl w:val="2F9CF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50B52"/>
    <w:multiLevelType w:val="hybridMultilevel"/>
    <w:tmpl w:val="0A222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E4EEA"/>
    <w:multiLevelType w:val="hybridMultilevel"/>
    <w:tmpl w:val="7018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E57BD"/>
    <w:multiLevelType w:val="hybridMultilevel"/>
    <w:tmpl w:val="56B4B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93CAA"/>
    <w:multiLevelType w:val="hybridMultilevel"/>
    <w:tmpl w:val="28A49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B3979"/>
    <w:multiLevelType w:val="hybridMultilevel"/>
    <w:tmpl w:val="2B1AD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20964"/>
    <w:multiLevelType w:val="hybridMultilevel"/>
    <w:tmpl w:val="A9769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135654"/>
    <w:multiLevelType w:val="hybridMultilevel"/>
    <w:tmpl w:val="441AE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716E39"/>
    <w:multiLevelType w:val="hybridMultilevel"/>
    <w:tmpl w:val="C05AB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BC4041"/>
    <w:multiLevelType w:val="hybridMultilevel"/>
    <w:tmpl w:val="AD64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CD3966"/>
    <w:multiLevelType w:val="hybridMultilevel"/>
    <w:tmpl w:val="8F0EA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  <w:num w:numId="9">
    <w:abstractNumId w:val="5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2CF"/>
    <w:rsid w:val="00004BB7"/>
    <w:rsid w:val="00011B24"/>
    <w:rsid w:val="00017475"/>
    <w:rsid w:val="00027800"/>
    <w:rsid w:val="00027C18"/>
    <w:rsid w:val="000969DB"/>
    <w:rsid w:val="000972CF"/>
    <w:rsid w:val="000B3535"/>
    <w:rsid w:val="000D6BAB"/>
    <w:rsid w:val="000E7B89"/>
    <w:rsid w:val="00106DBA"/>
    <w:rsid w:val="00156A8A"/>
    <w:rsid w:val="00170CB5"/>
    <w:rsid w:val="00171A04"/>
    <w:rsid w:val="0018171C"/>
    <w:rsid w:val="00182EB5"/>
    <w:rsid w:val="001C58F4"/>
    <w:rsid w:val="001C7CA4"/>
    <w:rsid w:val="001D3D88"/>
    <w:rsid w:val="001D6406"/>
    <w:rsid w:val="001D6CAF"/>
    <w:rsid w:val="001D6FFC"/>
    <w:rsid w:val="00211FAA"/>
    <w:rsid w:val="002178C9"/>
    <w:rsid w:val="00224167"/>
    <w:rsid w:val="002405BC"/>
    <w:rsid w:val="00242785"/>
    <w:rsid w:val="00243827"/>
    <w:rsid w:val="00265238"/>
    <w:rsid w:val="00293FD4"/>
    <w:rsid w:val="002B36DB"/>
    <w:rsid w:val="002B5097"/>
    <w:rsid w:val="002C7177"/>
    <w:rsid w:val="002E210E"/>
    <w:rsid w:val="002F5400"/>
    <w:rsid w:val="002F67AA"/>
    <w:rsid w:val="00311FAE"/>
    <w:rsid w:val="003266CD"/>
    <w:rsid w:val="003362FE"/>
    <w:rsid w:val="0034169B"/>
    <w:rsid w:val="00372140"/>
    <w:rsid w:val="00381B57"/>
    <w:rsid w:val="00385ABE"/>
    <w:rsid w:val="00394FF7"/>
    <w:rsid w:val="003A3B05"/>
    <w:rsid w:val="003A500B"/>
    <w:rsid w:val="003B4344"/>
    <w:rsid w:val="003D70F3"/>
    <w:rsid w:val="003E5EF9"/>
    <w:rsid w:val="004200A0"/>
    <w:rsid w:val="0044489A"/>
    <w:rsid w:val="004942CF"/>
    <w:rsid w:val="004A0CFC"/>
    <w:rsid w:val="004C02ED"/>
    <w:rsid w:val="004F1FC6"/>
    <w:rsid w:val="004F7B68"/>
    <w:rsid w:val="0051436F"/>
    <w:rsid w:val="00530B90"/>
    <w:rsid w:val="005410FF"/>
    <w:rsid w:val="00544ADC"/>
    <w:rsid w:val="00544DFD"/>
    <w:rsid w:val="00567CE1"/>
    <w:rsid w:val="005A7ADF"/>
    <w:rsid w:val="005B349E"/>
    <w:rsid w:val="005B4D2A"/>
    <w:rsid w:val="005B7E85"/>
    <w:rsid w:val="005C411E"/>
    <w:rsid w:val="005D2690"/>
    <w:rsid w:val="005D492E"/>
    <w:rsid w:val="005E36F9"/>
    <w:rsid w:val="005F32DA"/>
    <w:rsid w:val="005F36D0"/>
    <w:rsid w:val="005F5EA8"/>
    <w:rsid w:val="006300D7"/>
    <w:rsid w:val="00630FEB"/>
    <w:rsid w:val="0063536A"/>
    <w:rsid w:val="00656E92"/>
    <w:rsid w:val="00656FBE"/>
    <w:rsid w:val="006A2595"/>
    <w:rsid w:val="006B72F1"/>
    <w:rsid w:val="006C125B"/>
    <w:rsid w:val="006E757F"/>
    <w:rsid w:val="00701F75"/>
    <w:rsid w:val="00723DC3"/>
    <w:rsid w:val="007339B2"/>
    <w:rsid w:val="007761EA"/>
    <w:rsid w:val="00784F94"/>
    <w:rsid w:val="00785E19"/>
    <w:rsid w:val="00787069"/>
    <w:rsid w:val="007D28FA"/>
    <w:rsid w:val="007E0EAF"/>
    <w:rsid w:val="007F0047"/>
    <w:rsid w:val="00800BF1"/>
    <w:rsid w:val="00816E13"/>
    <w:rsid w:val="0082537F"/>
    <w:rsid w:val="008309AB"/>
    <w:rsid w:val="00837A48"/>
    <w:rsid w:val="00842A72"/>
    <w:rsid w:val="00872871"/>
    <w:rsid w:val="00910AA4"/>
    <w:rsid w:val="00915019"/>
    <w:rsid w:val="00916275"/>
    <w:rsid w:val="00920133"/>
    <w:rsid w:val="00931345"/>
    <w:rsid w:val="00932297"/>
    <w:rsid w:val="009430D1"/>
    <w:rsid w:val="00964559"/>
    <w:rsid w:val="009658AB"/>
    <w:rsid w:val="009712E3"/>
    <w:rsid w:val="0097196C"/>
    <w:rsid w:val="0098454F"/>
    <w:rsid w:val="009A24EC"/>
    <w:rsid w:val="009B2A87"/>
    <w:rsid w:val="009C551D"/>
    <w:rsid w:val="009D5E98"/>
    <w:rsid w:val="009E063C"/>
    <w:rsid w:val="009E76C3"/>
    <w:rsid w:val="009F0706"/>
    <w:rsid w:val="009F0A05"/>
    <w:rsid w:val="009F213A"/>
    <w:rsid w:val="00A1133C"/>
    <w:rsid w:val="00A3622F"/>
    <w:rsid w:val="00A718C1"/>
    <w:rsid w:val="00A876B4"/>
    <w:rsid w:val="00A91ADE"/>
    <w:rsid w:val="00A96099"/>
    <w:rsid w:val="00AC2369"/>
    <w:rsid w:val="00AC533F"/>
    <w:rsid w:val="00AD09A0"/>
    <w:rsid w:val="00AD6131"/>
    <w:rsid w:val="00AD7C63"/>
    <w:rsid w:val="00B01C96"/>
    <w:rsid w:val="00B1784A"/>
    <w:rsid w:val="00B27254"/>
    <w:rsid w:val="00B36545"/>
    <w:rsid w:val="00B43B69"/>
    <w:rsid w:val="00B56E5A"/>
    <w:rsid w:val="00B64471"/>
    <w:rsid w:val="00B71272"/>
    <w:rsid w:val="00B8267D"/>
    <w:rsid w:val="00BA1960"/>
    <w:rsid w:val="00BB1EC5"/>
    <w:rsid w:val="00C0512B"/>
    <w:rsid w:val="00C111F9"/>
    <w:rsid w:val="00C13F99"/>
    <w:rsid w:val="00C231D8"/>
    <w:rsid w:val="00C24424"/>
    <w:rsid w:val="00C75501"/>
    <w:rsid w:val="00C8156E"/>
    <w:rsid w:val="00CA1872"/>
    <w:rsid w:val="00CA2FF3"/>
    <w:rsid w:val="00CB0031"/>
    <w:rsid w:val="00CB5363"/>
    <w:rsid w:val="00CF3410"/>
    <w:rsid w:val="00D60BA8"/>
    <w:rsid w:val="00D6590A"/>
    <w:rsid w:val="00D93E43"/>
    <w:rsid w:val="00DA48BF"/>
    <w:rsid w:val="00DA4AF8"/>
    <w:rsid w:val="00DC2F2C"/>
    <w:rsid w:val="00DD0362"/>
    <w:rsid w:val="00DD089A"/>
    <w:rsid w:val="00DF0649"/>
    <w:rsid w:val="00E245BF"/>
    <w:rsid w:val="00E4105E"/>
    <w:rsid w:val="00E54D01"/>
    <w:rsid w:val="00E6414A"/>
    <w:rsid w:val="00E667E8"/>
    <w:rsid w:val="00E67B02"/>
    <w:rsid w:val="00E824E4"/>
    <w:rsid w:val="00E92439"/>
    <w:rsid w:val="00E97C63"/>
    <w:rsid w:val="00EA08C5"/>
    <w:rsid w:val="00EB1814"/>
    <w:rsid w:val="00EC24B4"/>
    <w:rsid w:val="00F052BE"/>
    <w:rsid w:val="00F07C7F"/>
    <w:rsid w:val="00F13463"/>
    <w:rsid w:val="00F76BA2"/>
    <w:rsid w:val="00F821C3"/>
    <w:rsid w:val="00F95266"/>
    <w:rsid w:val="00FE40A5"/>
    <w:rsid w:val="00FE6D92"/>
    <w:rsid w:val="00FF4E00"/>
    <w:rsid w:val="00FF595A"/>
    <w:rsid w:val="00FF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92C03"/>
  <w15:chartTrackingRefBased/>
  <w15:docId w15:val="{DEB3AAD9-70B6-403B-BB59-FADC54726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2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2CF"/>
    <w:pPr>
      <w:ind w:left="720"/>
      <w:contextualSpacing/>
    </w:pPr>
  </w:style>
  <w:style w:type="paragraph" w:styleId="NoSpacing">
    <w:name w:val="No Spacing"/>
    <w:qFormat/>
    <w:rsid w:val="004942C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43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36F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06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6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atk1@umbc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B5777-C2C7-4FAD-BCC9-5CF42BFF9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8C1D25FF.dotm</Template>
  <TotalTime>29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Atkins</dc:creator>
  <cp:keywords/>
  <dc:description/>
  <cp:lastModifiedBy>COREYAA</cp:lastModifiedBy>
  <cp:revision>18</cp:revision>
  <cp:lastPrinted>2018-06-18T20:44:00Z</cp:lastPrinted>
  <dcterms:created xsi:type="dcterms:W3CDTF">2018-08-17T13:02:00Z</dcterms:created>
  <dcterms:modified xsi:type="dcterms:W3CDTF">2018-08-17T13:31:00Z</dcterms:modified>
</cp:coreProperties>
</file>